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type de contenu"/>
      </w:tblPr>
      <w:tblGrid>
        <w:gridCol w:w="2922"/>
        <w:gridCol w:w="699"/>
        <w:gridCol w:w="5981"/>
      </w:tblGrid>
      <w:tr w:rsidR="00B93310" w:rsidRPr="005152F2" w14:paraId="6CAFA0AC" w14:textId="77777777" w:rsidTr="00E941EF">
        <w:tc>
          <w:tcPr>
            <w:tcW w:w="3023" w:type="dxa"/>
          </w:tcPr>
          <w:sdt>
            <w:sdtPr>
              <w:alias w:val="Votre nom :"/>
              <w:tag w:val="Votre nom :"/>
              <w:id w:val="-1220516334"/>
              <w:placeholder>
                <w:docPart w:val="FC587F687A9140D2B4B28C9175FFDCA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3C0B934" w14:textId="77777777" w:rsidR="00B93310" w:rsidRPr="005152F2" w:rsidRDefault="00E139B8" w:rsidP="003856C9">
                <w:pPr>
                  <w:pStyle w:val="Titre1"/>
                </w:pPr>
                <w:r>
                  <w:t>Cyr mathieu gueye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2922"/>
            </w:tblGrid>
            <w:tr w:rsidR="00441EB9" w:rsidRPr="005152F2" w14:paraId="3DAE3441" w14:textId="77777777" w:rsidTr="00B04CEF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38DB039" w14:textId="77777777" w:rsidR="00441EB9" w:rsidRDefault="00441EB9" w:rsidP="00441EB9">
                  <w:pPr>
                    <w:pStyle w:val="Titre3"/>
                  </w:pPr>
                  <w:r w:rsidRPr="005674AC">
                    <w:rPr>
                      <w:noProof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14DFEB24" wp14:editId="6D4C81AB">
                            <wp:extent cx="329184" cy="329184"/>
                            <wp:effectExtent l="0" t="0" r="13970" b="13970"/>
                            <wp:docPr id="49" name="Groupe 43" descr="Icône de messageri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e libre 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e libre 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04E3249" id="Groupe 43" o:spid="_x0000_s1026" alt="Icône de messageri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ABrz5CNxQAAFdyAAAOAAAAAAAAAAAAAAAAAC4CAABkcnMvZTJv&#10;RG9jLnhtbFBLAQItABQABgAIAAAAIQBoRxvQ2AAAAAMBAAAPAAAAAAAAAAAAAAAAAJEWAABkcnMv&#10;ZG93bnJldi54bWxQSwUGAAAAAAQABADzAAAAlhcAAAAA&#10;">
                            <v:shape id="Forme libre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e libre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00803EC" w14:textId="77777777" w:rsidTr="00B04CEF">
              <w:trPr>
                <w:trHeight w:val="379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F176845" w14:textId="77777777" w:rsidR="00B04CEF" w:rsidRPr="00B04CEF" w:rsidRDefault="00E139B8" w:rsidP="00B04CEF">
                  <w:pPr>
                    <w:pStyle w:val="Titre3"/>
                    <w:rPr>
                      <w:caps w:val="0"/>
                    </w:rPr>
                  </w:pPr>
                  <w:r>
                    <w:t xml:space="preserve">email : </w:t>
                  </w:r>
                  <w:hyperlink r:id="rId6" w:history="1">
                    <w:r w:rsidR="00B04CEF" w:rsidRPr="007B646B">
                      <w:rPr>
                        <w:rStyle w:val="Lienhypertexte"/>
                        <w:caps w:val="0"/>
                      </w:rPr>
                      <w:t>cyrmatthieucmg@gmail.com</w:t>
                    </w:r>
                  </w:hyperlink>
                </w:p>
              </w:tc>
            </w:tr>
            <w:tr w:rsidR="00441EB9" w:rsidRPr="005152F2" w14:paraId="6E6110F4" w14:textId="77777777" w:rsidTr="00B04CEF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E8B3AF1" w14:textId="77777777" w:rsidR="00441EB9" w:rsidRDefault="00441EB9" w:rsidP="00441EB9">
                  <w:pPr>
                    <w:pStyle w:val="Titre3"/>
                  </w:pPr>
                  <w:r w:rsidRPr="005674AC">
                    <w:rPr>
                      <w:noProof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2B1762CD" wp14:editId="3B3618AE">
                            <wp:extent cx="329184" cy="329184"/>
                            <wp:effectExtent l="0" t="0" r="13970" b="13970"/>
                            <wp:docPr id="80" name="Groupe 37" descr="Icône de téléph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e libre 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e libre 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8066941" id="Groupe 37" o:spid="_x0000_s1026" alt="Icône de téléph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K+BccVYJQAA5N4AAA4AAAAAAAAAAAAAAAAALgIAAGRycy9lMm9Eb2Mu&#10;eG1sUEsBAi0AFAAGAAgAAAAhAGhHG9DYAAAAAwEAAA8AAAAAAAAAAAAAAAAAsicAAGRycy9kb3du&#10;cmV2LnhtbFBLBQYAAAAABAAEAPMAAAC3KAAAAAA=&#10;">
                            <v:shape id="Forme libre 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e libre 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7F30EE8" w14:textId="77777777" w:rsidTr="00B04CEF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CD465F1" w14:textId="77777777" w:rsidR="00441EB9" w:rsidRDefault="002C6026" w:rsidP="00441EB9">
                  <w:pPr>
                    <w:pStyle w:val="Titre3"/>
                  </w:pPr>
                  <w:sdt>
                    <w:sdtPr>
                      <w:alias w:val="Téléphone :"/>
                      <w:tag w:val="Téléphone :"/>
                      <w:id w:val="2067829428"/>
                      <w:placeholder>
                        <w:docPart w:val="22E99189277F49A68433E033A28E791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62F0B" w:rsidRPr="00162F0B">
                        <w:rPr>
                          <w:lang w:bidi="fr-FR"/>
                        </w:rPr>
                        <w:t>TÉLÉPHONE</w:t>
                      </w:r>
                    </w:sdtContent>
                  </w:sdt>
                  <w:r w:rsidR="00E139B8">
                    <w:t> : 777664850</w:t>
                  </w:r>
                </w:p>
                <w:p w14:paraId="1B57876D" w14:textId="77777777" w:rsidR="00B04CEF" w:rsidRDefault="00B04CEF" w:rsidP="00441EB9">
                  <w:pPr>
                    <w:pStyle w:val="Titre3"/>
                  </w:pPr>
                </w:p>
              </w:tc>
            </w:tr>
            <w:tr w:rsidR="00441EB9" w:rsidRPr="005152F2" w14:paraId="29B3CC56" w14:textId="77777777" w:rsidTr="00B04CEF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128F9780" w14:textId="77777777" w:rsidR="00441EB9" w:rsidRPr="00441EB9" w:rsidRDefault="00441EB9" w:rsidP="002018FC">
                  <w:pPr>
                    <w:pStyle w:val="Titre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582C6342" w14:textId="77777777" w:rsidTr="00B04CEF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71B2D9FA" w14:textId="77777777" w:rsidR="002C77B9" w:rsidRDefault="002C6026" w:rsidP="002C77B9">
                  <w:pPr>
                    <w:pStyle w:val="Titre3"/>
                  </w:pPr>
                  <w:sdt>
                    <w:sdtPr>
                      <w:alias w:val="Objectif :"/>
                      <w:tag w:val="Objectif :"/>
                      <w:id w:val="319159961"/>
                      <w:placeholder>
                        <w:docPart w:val="AC0DD82423A7451D9FEC9F84138DC01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fr-FR"/>
                        </w:rPr>
                        <w:t>Objectif</w:t>
                      </w:r>
                    </w:sdtContent>
                  </w:sdt>
                </w:p>
                <w:p w14:paraId="75614ABF" w14:textId="77777777" w:rsidR="005A7E57" w:rsidRDefault="00616FF4" w:rsidP="00616FF4">
                  <w:pPr>
                    <w:pStyle w:val="lmentgraphique"/>
                  </w:pPr>
                  <w:r>
                    <w:rPr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255DAC9F" wp14:editId="15B40856">
                            <wp:extent cx="221615" cy="0"/>
                            <wp:effectExtent l="0" t="0" r="26035" b="19050"/>
                            <wp:docPr id="83" name="Connecteur droit 83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8F5D9FC" id="Connecteur droit 83" o:spid="_x0000_s1026" alt="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07D7634" w14:textId="77777777" w:rsidR="005A7E57" w:rsidRDefault="00B04CEF" w:rsidP="00B04CEF">
                  <w:r>
                    <w:t>Mes objectifs actuels sont la création du premier langage de programmation africain ainsi que  la mise en place du premier système d’exploitation africain</w:t>
                  </w:r>
                </w:p>
              </w:tc>
            </w:tr>
            <w:tr w:rsidR="00463463" w:rsidRPr="005152F2" w14:paraId="6242EF63" w14:textId="77777777" w:rsidTr="00B04CEF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39E8C7EC" w14:textId="77777777" w:rsidR="005A7E57" w:rsidRDefault="002C6026" w:rsidP="0043426C">
                  <w:pPr>
                    <w:pStyle w:val="Titre3"/>
                  </w:pPr>
                  <w:sdt>
                    <w:sdtPr>
                      <w:alias w:val="Compétences :"/>
                      <w:tag w:val="Compétences :"/>
                      <w:id w:val="1490835561"/>
                      <w:placeholder>
                        <w:docPart w:val="7A8889BAC8904D278DF3FD069A2EEA1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A6C26" w:rsidRPr="002A6C26">
                        <w:rPr>
                          <w:lang w:bidi="fr-FR"/>
                        </w:rPr>
                        <w:t>COMPÉTENCES</w:t>
                      </w:r>
                    </w:sdtContent>
                  </w:sdt>
                </w:p>
                <w:p w14:paraId="324A869F" w14:textId="77777777" w:rsidR="00616FF4" w:rsidRPr="005A7E57" w:rsidRDefault="00616FF4" w:rsidP="00616FF4">
                  <w:pPr>
                    <w:pStyle w:val="lmentgraphique"/>
                  </w:pPr>
                  <w:r>
                    <w:rPr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36B0840A" wp14:editId="2CC64156">
                            <wp:extent cx="221615" cy="0"/>
                            <wp:effectExtent l="0" t="0" r="26035" b="19050"/>
                            <wp:docPr id="84" name="Connecteur droit 84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47C1C06" id="Connecteur droit 84" o:spid="_x0000_s1026" alt="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153D12D" w14:textId="77777777" w:rsidR="0082296F" w:rsidRDefault="008B3677" w:rsidP="008B3677">
                  <w:r>
                    <w:t xml:space="preserve">Sens développé des priorités, développeur orienté back N </w:t>
                  </w:r>
                  <w:r w:rsidR="00B04CEF">
                    <w:t xml:space="preserve">multiplateforme avec quelques connaissances sur le front N </w:t>
                  </w:r>
                  <w:r w:rsidR="005633FB">
                    <w:t>et bon algorithmicien ; maitrise de plusieurs langages de programmation dont le C, le JAVA, le J</w:t>
                  </w:r>
                  <w:r w:rsidR="0082296F">
                    <w:t>avaScript, le PHP, l’HTML &amp; CSS etc….</w:t>
                  </w:r>
                </w:p>
                <w:p w14:paraId="701B4C17" w14:textId="7979AA11" w:rsidR="00463463" w:rsidRPr="0082296F" w:rsidRDefault="0082296F" w:rsidP="008B3677">
                  <w:pPr>
                    <w:rPr>
                      <w:rFonts w:ascii="Calibri" w:eastAsia="Calibri" w:hAnsi="Calibri" w:cs="Calibri"/>
                      <w:lang w:eastAsia="ko-KR"/>
                    </w:rPr>
                  </w:pPr>
                  <w:r>
                    <w:t>Maitrise linguistique :</w:t>
                  </w:r>
                  <w:r w:rsidR="00B04CEF">
                    <w:t xml:space="preserve"> </w:t>
                  </w:r>
                  <w:r>
                    <w:t>fran</w:t>
                  </w:r>
                  <w:r>
                    <w:rPr>
                      <w:rFonts w:ascii="Calibri" w:eastAsia="Calibri"/>
                    </w:rPr>
                    <w:t>ç</w:t>
                  </w:r>
                  <w:r>
                    <w:rPr>
                      <w:rFonts w:ascii="Calibri" w:eastAsia="Calibri"/>
                    </w:rPr>
                    <w:t>ais, anglais, wolof, bambara.</w:t>
                  </w:r>
                </w:p>
              </w:tc>
            </w:tr>
          </w:tbl>
          <w:p w14:paraId="3CE68B7F" w14:textId="77777777" w:rsidR="00B93310" w:rsidRPr="005152F2" w:rsidRDefault="00B93310" w:rsidP="003856C9"/>
        </w:tc>
        <w:tc>
          <w:tcPr>
            <w:tcW w:w="723" w:type="dxa"/>
          </w:tcPr>
          <w:p w14:paraId="73825B81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5981"/>
            </w:tblGrid>
            <w:tr w:rsidR="008F6337" w14:paraId="6D3DFD07" w14:textId="77777777" w:rsidTr="00C51128">
              <w:trPr>
                <w:trHeight w:val="4253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AFD51EE" w14:textId="77777777" w:rsidR="008F6337" w:rsidRPr="005152F2" w:rsidRDefault="002C6026" w:rsidP="008F6337">
                  <w:pPr>
                    <w:pStyle w:val="Titre2"/>
                  </w:pPr>
                  <w:sdt>
                    <w:sdtPr>
                      <w:alias w:val="Expérience :"/>
                      <w:tag w:val="Expérience :"/>
                      <w:id w:val="1217937480"/>
                      <w:placeholder>
                        <w:docPart w:val="04CA2CFEB32E4D48B5462BA3B4689EC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A6C26" w:rsidRPr="002A6C26">
                        <w:rPr>
                          <w:lang w:bidi="fr-FR"/>
                        </w:rPr>
                        <w:t>EXPÉRIENCE</w:t>
                      </w:r>
                    </w:sdtContent>
                  </w:sdt>
                </w:p>
                <w:p w14:paraId="133D1139" w14:textId="77777777" w:rsidR="008F6337" w:rsidRPr="0043426C" w:rsidRDefault="00C13AA5" w:rsidP="002B3890">
                  <w:pPr>
                    <w:pStyle w:val="Titre4"/>
                  </w:pPr>
                  <w:r>
                    <w:t>stagière / libretic-sarl</w:t>
                  </w:r>
                </w:p>
                <w:p w14:paraId="28CA71A1" w14:textId="77777777" w:rsidR="008F6337" w:rsidRPr="005152F2" w:rsidRDefault="00C13AA5" w:rsidP="008F6337">
                  <w:pPr>
                    <w:pStyle w:val="Titre5"/>
                  </w:pPr>
                  <w:r>
                    <w:t>03/08/2020 – 30/10/2020</w:t>
                  </w:r>
                </w:p>
                <w:p w14:paraId="7975F09F" w14:textId="4743D4BA" w:rsidR="008F6337" w:rsidRDefault="00181FF9" w:rsidP="008F6337">
                  <w:r>
                    <w:t xml:space="preserve">J’occupais le poste de stagiaire et mon sujet de stage fut la mise en place d’un logiciel ERP </w:t>
                  </w:r>
                  <w:r w:rsidR="002018FC">
                    <w:t>pour la gestion client du cabinet LIBRETIC-SARL, projet que j’ai mené à bien. Il s’agissait d’un projet en solo.</w:t>
                  </w:r>
                </w:p>
                <w:p w14:paraId="1044C641" w14:textId="42B6EA16" w:rsidR="00413F60" w:rsidRDefault="00413F60" w:rsidP="008F6337">
                  <w:r>
                    <w:t>Acquis : Meilleur point de vue de la vie en entreprise et sur les ERP.</w:t>
                  </w:r>
                </w:p>
                <w:p w14:paraId="2CF85089" w14:textId="77777777" w:rsidR="008F6337" w:rsidRDefault="00191B20" w:rsidP="00191B20">
                  <w:pPr>
                    <w:pStyle w:val="Titre4"/>
                  </w:pPr>
                  <w:r>
                    <w:t>Professeur particulier</w:t>
                  </w:r>
                </w:p>
                <w:p w14:paraId="15FB2730" w14:textId="6ADD5D6F" w:rsidR="00191B20" w:rsidRPr="005152F2" w:rsidRDefault="00191B20" w:rsidP="00191B20">
                  <w:pPr>
                    <w:pStyle w:val="Titre5"/>
                  </w:pPr>
                  <w:r>
                    <w:t>0</w:t>
                  </w:r>
                  <w:r>
                    <w:t>4</w:t>
                  </w:r>
                  <w:r>
                    <w:t>/0</w:t>
                  </w:r>
                  <w:r>
                    <w:t>5</w:t>
                  </w:r>
                  <w:r>
                    <w:t>/2020 – 30/</w:t>
                  </w:r>
                  <w:r>
                    <w:t>07</w:t>
                  </w:r>
                  <w:r>
                    <w:t>/2020</w:t>
                  </w:r>
                </w:p>
                <w:p w14:paraId="5FDE6D9C" w14:textId="6CBDC538" w:rsidR="00191B20" w:rsidRDefault="006748C3" w:rsidP="006748C3">
                  <w:pPr>
                    <w:rPr>
                      <w:lang w:bidi="fr-FR"/>
                    </w:rPr>
                  </w:pPr>
                  <w:r>
                    <w:rPr>
                      <w:lang w:bidi="fr-FR"/>
                    </w:rPr>
                    <w:t>Partager mes connaissances, enseigner, former, transmettre des idéologies, il s’agit là de sujets ayant toujours préoccupés mes pensées ; c’est en ce sens que m’est venu l’idée de prendre part à cet</w:t>
                  </w:r>
                  <w:r w:rsidR="00413F60">
                    <w:rPr>
                      <w:lang w:bidi="fr-FR"/>
                    </w:rPr>
                    <w:t>te</w:t>
                  </w:r>
                  <w:r>
                    <w:rPr>
                      <w:lang w:bidi="fr-FR"/>
                    </w:rPr>
                    <w:t xml:space="preserve"> activité de transmission de savoir</w:t>
                  </w:r>
                  <w:r>
                    <w:rPr>
                      <w:lang w:bidi="fr-FR"/>
                    </w:rPr>
                    <w:t>.</w:t>
                  </w:r>
                </w:p>
                <w:p w14:paraId="3C9CFA60" w14:textId="616A7671" w:rsidR="006748C3" w:rsidRDefault="006748C3" w:rsidP="006748C3">
                  <w:pPr>
                    <w:rPr>
                      <w:lang w:bidi="fr-FR"/>
                    </w:rPr>
                  </w:pPr>
                  <w:r>
                    <w:rPr>
                      <w:lang w:val="wo-SN"/>
                    </w:rPr>
                    <w:t>Acquis : connaissances mieux fixés, passion pour l’informatique plus développée.</w:t>
                  </w:r>
                </w:p>
              </w:tc>
            </w:tr>
            <w:tr w:rsidR="008F6337" w14:paraId="409954CD" w14:textId="77777777" w:rsidTr="00413F60">
              <w:trPr>
                <w:trHeight w:val="246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E20F2AB" w14:textId="77777777" w:rsidR="008F6337" w:rsidRPr="005152F2" w:rsidRDefault="002C6026" w:rsidP="008F6337">
                  <w:pPr>
                    <w:pStyle w:val="Titre2"/>
                  </w:pPr>
                  <w:sdt>
                    <w:sdtPr>
                      <w:alias w:val="Formation :"/>
                      <w:tag w:val="Formation :"/>
                      <w:id w:val="1349516922"/>
                      <w:placeholder>
                        <w:docPart w:val="881182FD273A4837AE295AB814C7964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fr-FR"/>
                        </w:rPr>
                        <w:t>Formation</w:t>
                      </w:r>
                    </w:sdtContent>
                  </w:sdt>
                </w:p>
                <w:p w14:paraId="510A9783" w14:textId="56912527" w:rsidR="007B2F5C" w:rsidRPr="0043426C" w:rsidRDefault="00CB6DB1" w:rsidP="002B3890">
                  <w:pPr>
                    <w:pStyle w:val="Titre4"/>
                  </w:pPr>
                  <w:r>
                    <w:t xml:space="preserve">dst / </w:t>
                  </w:r>
                  <w:r w:rsidR="002D51A2">
                    <w:t>octobre 2020</w:t>
                  </w:r>
                </w:p>
                <w:p w14:paraId="25FA7CEF" w14:textId="3D54670E" w:rsidR="005633FB" w:rsidRDefault="008B3677" w:rsidP="005633FB">
                  <w:pPr>
                    <w:pStyle w:val="Titre5"/>
                  </w:pPr>
                  <w:r>
                    <w:t>ESP / Dakar - Sénégal</w:t>
                  </w:r>
                </w:p>
                <w:p w14:paraId="189243EB" w14:textId="77777777" w:rsidR="005633FB" w:rsidRDefault="005633FB" w:rsidP="005633FB">
                  <w:pPr>
                    <w:pStyle w:val="Titre4"/>
                  </w:pPr>
                  <w:r>
                    <w:t>Baccalauréat série S2 / Juillet 2018</w:t>
                  </w:r>
                </w:p>
                <w:p w14:paraId="62931BAB" w14:textId="77E59E40" w:rsidR="005633FB" w:rsidRPr="005633FB" w:rsidRDefault="005633FB" w:rsidP="005633FB">
                  <w:pPr>
                    <w:pStyle w:val="Titre5"/>
                  </w:pPr>
                  <w:r>
                    <w:t>Hampâté Bâ / Dakar – Sénégal</w:t>
                  </w:r>
                </w:p>
              </w:tc>
            </w:tr>
            <w:tr w:rsidR="008F6337" w14:paraId="4AD8C5D6" w14:textId="77777777" w:rsidTr="00B85871">
              <w:tc>
                <w:tcPr>
                  <w:tcW w:w="5191" w:type="dxa"/>
                </w:tcPr>
                <w:p w14:paraId="5557029B" w14:textId="77777777" w:rsidR="008F6337" w:rsidRPr="005152F2" w:rsidRDefault="002C6026" w:rsidP="008F6337">
                  <w:pPr>
                    <w:pStyle w:val="Titre2"/>
                  </w:pPr>
                  <w:sdt>
                    <w:sdtPr>
                      <w:alias w:val="Expérience de bénévolat ou d’animation :"/>
                      <w:tag w:val="Expérience de bénévolat ou d’animation :"/>
                      <w:id w:val="-1093778966"/>
                      <w:placeholder>
                        <w:docPart w:val="16BB79C18D22464085A145C4B66B5F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A6C26" w:rsidRPr="002A6C26">
                        <w:rPr>
                          <w:lang w:bidi="fr-FR"/>
                        </w:rPr>
                        <w:t>EXPÉRIENCE DE BÉNÉVOLAT</w:t>
                      </w:r>
                      <w:r w:rsidR="003053D9" w:rsidRPr="005152F2">
                        <w:rPr>
                          <w:lang w:bidi="fr-FR"/>
                        </w:rPr>
                        <w:t xml:space="preserve"> ou d’animation</w:t>
                      </w:r>
                    </w:sdtContent>
                  </w:sdt>
                </w:p>
                <w:p w14:paraId="060BCEC0" w14:textId="77777777" w:rsidR="008F6337" w:rsidRDefault="00B04CEF" w:rsidP="00B04CEF">
                  <w:r>
                    <w:t>J’ai eu à présider la commission relations extérieures du CODI (comité d’organisation des intégrations)</w:t>
                  </w:r>
                  <w:r w:rsidR="000760A0">
                    <w:t xml:space="preserve"> 2019 / 2020</w:t>
                  </w:r>
                  <w:r>
                    <w:t xml:space="preserve"> </w:t>
                  </w:r>
                  <w:r w:rsidR="000760A0">
                    <w:t>et en tant que président j’</w:t>
                  </w:r>
                  <w:r w:rsidR="00D50036">
                    <w:t>ai permis au CODI de collaborer avec plusieurs partenaires et aussi d’obtenir un lieu adéquat pour les intégrations.</w:t>
                  </w:r>
                </w:p>
                <w:p w14:paraId="0E075872" w14:textId="12C8DF03" w:rsidR="00D50036" w:rsidRPr="00D50036" w:rsidRDefault="00D50036" w:rsidP="00C13AA5">
                  <w:pPr>
                    <w:rPr>
                      <w:lang w:val="wo-SN"/>
                    </w:rPr>
                  </w:pPr>
                  <w:r>
                    <w:t>J’ai aussi eu à être vice-président de la co</w:t>
                  </w:r>
                  <w:r w:rsidR="00C447DD">
                    <w:t>mmission sociale du « CLUB SYNAPSE »</w:t>
                  </w:r>
                  <w:r w:rsidR="001B3F2E">
                    <w:t xml:space="preserve">, et en occupant ce poste j’ai </w:t>
                  </w:r>
                  <w:r w:rsidR="000643B0">
                    <w:t>eu à entreprendre les projets suivants :</w:t>
                  </w:r>
                  <w:r w:rsidR="00467912">
                    <w:t xml:space="preserve"> collecte de biens et redistribution </w:t>
                  </w:r>
                  <w:r w:rsidR="00C13AA5">
                    <w:t>à la Pouponnière de Dakar</w:t>
                  </w:r>
                  <w:r w:rsidR="00467912">
                    <w:t xml:space="preserve"> en février 2020 &amp; collecte de fonds pour permettre </w:t>
                  </w:r>
                  <w:r w:rsidR="00C51128">
                    <w:t>à des</w:t>
                  </w:r>
                  <w:r w:rsidR="00467912">
                    <w:t xml:space="preserve"> DAARAS </w:t>
                  </w:r>
                  <w:r w:rsidR="00C51128">
                    <w:t>de pouvoir faire face à la pandémie du COVID-19 ainsi qu’à l</w:t>
                  </w:r>
                  <w:r w:rsidR="00467912">
                    <w:t xml:space="preserve">’état d’urgence </w:t>
                  </w:r>
                  <w:r w:rsidR="00C51128">
                    <w:t>qui en suivit</w:t>
                  </w:r>
                  <w:r w:rsidR="00467912">
                    <w:t xml:space="preserve"> plus précisément en Août 2020</w:t>
                  </w:r>
                  <w:r w:rsidR="00C13AA5">
                    <w:t>.</w:t>
                  </w:r>
                </w:p>
              </w:tc>
            </w:tr>
          </w:tbl>
          <w:p w14:paraId="792A73F6" w14:textId="77777777" w:rsidR="008F6337" w:rsidRPr="005152F2" w:rsidRDefault="008F6337" w:rsidP="003856C9"/>
        </w:tc>
      </w:tr>
    </w:tbl>
    <w:p w14:paraId="28B3CD83" w14:textId="77777777" w:rsidR="00E941EF" w:rsidRDefault="00E941EF" w:rsidP="00413F60">
      <w:pPr>
        <w:pStyle w:val="Sansinterligne"/>
        <w:jc w:val="both"/>
      </w:pPr>
    </w:p>
    <w:sectPr w:rsidR="00E941EF" w:rsidSect="00FA0B9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F8F7" w14:textId="77777777" w:rsidR="002C6026" w:rsidRDefault="002C6026" w:rsidP="003856C9">
      <w:pPr>
        <w:spacing w:after="0" w:line="240" w:lineRule="auto"/>
      </w:pPr>
      <w:r>
        <w:separator/>
      </w:r>
    </w:p>
  </w:endnote>
  <w:endnote w:type="continuationSeparator" w:id="0">
    <w:p w14:paraId="3F515047" w14:textId="77777777" w:rsidR="002C6026" w:rsidRDefault="002C602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8F9F9" w14:textId="77777777" w:rsidR="003856C9" w:rsidRDefault="007803B7" w:rsidP="007803B7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8744436" wp14:editId="1F69BBC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e 4" descr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e libre 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e libre 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e libre 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e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 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 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 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e libre 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8469C36" id="Groupe 4" o:spid="_x0000_s1026" alt="Image de pied de page avec rectangles gris dans différent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">
              <o:lock v:ext="edit" aspectratio="t"/>
              <v:shape id="Forme libre 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 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fr-FR"/>
          </w:rPr>
          <w:fldChar w:fldCharType="begin"/>
        </w:r>
        <w:r w:rsidR="001765FE">
          <w:rPr>
            <w:lang w:bidi="fr-FR"/>
          </w:rPr>
          <w:instrText xml:space="preserve"> PAGE   \* MERGEFORMAT </w:instrText>
        </w:r>
        <w:r w:rsidR="001765FE">
          <w:rPr>
            <w:lang w:bidi="fr-FR"/>
          </w:rPr>
          <w:fldChar w:fldCharType="separate"/>
        </w:r>
        <w:r w:rsidR="00B04CEF">
          <w:rPr>
            <w:noProof/>
            <w:lang w:bidi="fr-FR"/>
          </w:rPr>
          <w:t>2</w:t>
        </w:r>
        <w:r w:rsidR="001765FE">
          <w:rPr>
            <w:noProof/>
            <w:lang w:bidi="fr-F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B8C4" w14:textId="77777777" w:rsidR="001765FE" w:rsidRDefault="00DC79BB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D0BA534" wp14:editId="62CD7A6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e 4" descr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e libre 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e libre 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e libre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e libre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e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e libre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e libre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e libre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e libre 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D3CB8D" id="Groupe 4" o:spid="_x0000_s1026" alt="Image de pied de page avec rectangles gris dans différent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">
              <o:lock v:ext="edit" aspectratio="t"/>
              <v:shape id="Forme libre 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12A4" w14:textId="77777777" w:rsidR="002C6026" w:rsidRDefault="002C6026" w:rsidP="003856C9">
      <w:pPr>
        <w:spacing w:after="0" w:line="240" w:lineRule="auto"/>
      </w:pPr>
      <w:r>
        <w:separator/>
      </w:r>
    </w:p>
  </w:footnote>
  <w:footnote w:type="continuationSeparator" w:id="0">
    <w:p w14:paraId="42AFCC8C" w14:textId="77777777" w:rsidR="002C6026" w:rsidRDefault="002C602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F3E8" w14:textId="77777777" w:rsidR="003856C9" w:rsidRDefault="007803B7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B6641DF" wp14:editId="5CF9DB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e 17" descr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e libre 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e libre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e libre 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e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e libre 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e libre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e libre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e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e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e libre 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608EC25" id="Groupe 17" o:spid="_x0000_s1026" alt="Image d’en-tête avec rectangles gris sous différent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">
              <o:lock v:ext="edit" aspectratio="t"/>
              <v:shape id="Forme libre 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 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DF48" w14:textId="77777777" w:rsidR="00DC79BB" w:rsidRDefault="00DC79BB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655E4B6" wp14:editId="1833FA0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e 17" descr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e libre 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e libre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e libre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e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e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e libre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e libre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e libre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e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e libre 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436E9F3" id="Groupe 17" o:spid="_x0000_s1026" alt="Image d’en-tête avec rectangles gris sous différent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">
              <o:lock v:ext="edit" aspectratio="t"/>
              <v:shape id="Forme libre 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9B8"/>
    <w:rsid w:val="00052BE1"/>
    <w:rsid w:val="000643B0"/>
    <w:rsid w:val="0007412A"/>
    <w:rsid w:val="000760A0"/>
    <w:rsid w:val="000867B9"/>
    <w:rsid w:val="0010199E"/>
    <w:rsid w:val="00162F0B"/>
    <w:rsid w:val="001765FE"/>
    <w:rsid w:val="00181FF9"/>
    <w:rsid w:val="00191B20"/>
    <w:rsid w:val="0019561F"/>
    <w:rsid w:val="001B32D2"/>
    <w:rsid w:val="001B3F2E"/>
    <w:rsid w:val="002018FC"/>
    <w:rsid w:val="00293B83"/>
    <w:rsid w:val="002A3621"/>
    <w:rsid w:val="002A6C26"/>
    <w:rsid w:val="002B3890"/>
    <w:rsid w:val="002B7747"/>
    <w:rsid w:val="002C6026"/>
    <w:rsid w:val="002C77B9"/>
    <w:rsid w:val="002D51A2"/>
    <w:rsid w:val="002F485A"/>
    <w:rsid w:val="003053D9"/>
    <w:rsid w:val="003856C9"/>
    <w:rsid w:val="00396369"/>
    <w:rsid w:val="003F4D31"/>
    <w:rsid w:val="00413F60"/>
    <w:rsid w:val="0043426C"/>
    <w:rsid w:val="00441EB9"/>
    <w:rsid w:val="004540F9"/>
    <w:rsid w:val="00463463"/>
    <w:rsid w:val="00467912"/>
    <w:rsid w:val="00473EF8"/>
    <w:rsid w:val="004760E5"/>
    <w:rsid w:val="004D22BB"/>
    <w:rsid w:val="00501443"/>
    <w:rsid w:val="00514168"/>
    <w:rsid w:val="005152F2"/>
    <w:rsid w:val="00534E4E"/>
    <w:rsid w:val="00551D35"/>
    <w:rsid w:val="00557019"/>
    <w:rsid w:val="005633FB"/>
    <w:rsid w:val="005674AC"/>
    <w:rsid w:val="005A1E51"/>
    <w:rsid w:val="005A7E57"/>
    <w:rsid w:val="00605271"/>
    <w:rsid w:val="00616FF4"/>
    <w:rsid w:val="006748C3"/>
    <w:rsid w:val="006A3CE7"/>
    <w:rsid w:val="00743379"/>
    <w:rsid w:val="007803B7"/>
    <w:rsid w:val="007B2F5C"/>
    <w:rsid w:val="007C5F05"/>
    <w:rsid w:val="0082296F"/>
    <w:rsid w:val="00832043"/>
    <w:rsid w:val="00832F81"/>
    <w:rsid w:val="008B3677"/>
    <w:rsid w:val="008C7CA2"/>
    <w:rsid w:val="008F6337"/>
    <w:rsid w:val="00A42F91"/>
    <w:rsid w:val="00AA69EB"/>
    <w:rsid w:val="00AF1258"/>
    <w:rsid w:val="00B01E52"/>
    <w:rsid w:val="00B04CEF"/>
    <w:rsid w:val="00B550FC"/>
    <w:rsid w:val="00B7761F"/>
    <w:rsid w:val="00B85871"/>
    <w:rsid w:val="00B93310"/>
    <w:rsid w:val="00BC1F18"/>
    <w:rsid w:val="00BD2E58"/>
    <w:rsid w:val="00BF6BAB"/>
    <w:rsid w:val="00C007A5"/>
    <w:rsid w:val="00C13AA5"/>
    <w:rsid w:val="00C2088B"/>
    <w:rsid w:val="00C4403A"/>
    <w:rsid w:val="00C447DD"/>
    <w:rsid w:val="00C51128"/>
    <w:rsid w:val="00CB6DB1"/>
    <w:rsid w:val="00CE6306"/>
    <w:rsid w:val="00D11C4D"/>
    <w:rsid w:val="00D50036"/>
    <w:rsid w:val="00D5067A"/>
    <w:rsid w:val="00DC79BB"/>
    <w:rsid w:val="00E139B8"/>
    <w:rsid w:val="00E34D58"/>
    <w:rsid w:val="00E941EF"/>
    <w:rsid w:val="00EB1C1B"/>
    <w:rsid w:val="00F56435"/>
    <w:rsid w:val="00FA07AA"/>
    <w:rsid w:val="00FA0B9E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A319B"/>
  <w15:chartTrackingRefBased/>
  <w15:docId w15:val="{EFED0125-E508-4906-B740-266D1299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Titre1">
    <w:name w:val="heading 1"/>
    <w:basedOn w:val="Normal"/>
    <w:link w:val="Titre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0"/>
    <w:qFormat/>
    <w:rsid w:val="005A7E57"/>
    <w:pPr>
      <w:spacing w:after="0" w:line="240" w:lineRule="auto"/>
    </w:pPr>
  </w:style>
  <w:style w:type="paragraph" w:customStyle="1" w:styleId="lmentgraphique">
    <w:name w:val="Élément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B04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yrmatthieucmg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O\AppData\Roaming\Microsoft\Templates\C.V.%20cr&#233;atif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587F687A9140D2B4B28C9175FFDC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915B7D-4812-4268-B390-4D203741C4B7}"/>
      </w:docPartPr>
      <w:docPartBody>
        <w:p w:rsidR="00480282" w:rsidRDefault="004D26F0">
          <w:pPr>
            <w:pStyle w:val="FC587F687A9140D2B4B28C9175FFDCAD"/>
          </w:pPr>
          <w:r w:rsidRPr="005152F2">
            <w:rPr>
              <w:lang w:bidi="fr-FR"/>
            </w:rPr>
            <w:t>Votre nom</w:t>
          </w:r>
        </w:p>
      </w:docPartBody>
    </w:docPart>
    <w:docPart>
      <w:docPartPr>
        <w:name w:val="22E99189277F49A68433E033A28E79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9BA846-8AC1-4239-8F0A-83D565424A1F}"/>
      </w:docPartPr>
      <w:docPartBody>
        <w:p w:rsidR="00480282" w:rsidRDefault="004D26F0">
          <w:pPr>
            <w:pStyle w:val="22E99189277F49A68433E033A28E7919"/>
          </w:pPr>
          <w:r w:rsidRPr="00162F0B">
            <w:rPr>
              <w:lang w:bidi="fr-FR"/>
            </w:rPr>
            <w:t>TÉLÉPHONE</w:t>
          </w:r>
        </w:p>
      </w:docPartBody>
    </w:docPart>
    <w:docPart>
      <w:docPartPr>
        <w:name w:val="AC0DD82423A7451D9FEC9F84138DC0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5A16A-83A1-4DD2-9DEA-F7653621A3CD}"/>
      </w:docPartPr>
      <w:docPartBody>
        <w:p w:rsidR="00480282" w:rsidRDefault="004D26F0">
          <w:pPr>
            <w:pStyle w:val="AC0DD82423A7451D9FEC9F84138DC01F"/>
          </w:pPr>
          <w:r>
            <w:rPr>
              <w:lang w:bidi="fr-FR"/>
            </w:rPr>
            <w:t>Objectif</w:t>
          </w:r>
        </w:p>
      </w:docPartBody>
    </w:docPart>
    <w:docPart>
      <w:docPartPr>
        <w:name w:val="7A8889BAC8904D278DF3FD069A2EEA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56FB8D-2AB5-4047-9FF1-59B4D38B1DCC}"/>
      </w:docPartPr>
      <w:docPartBody>
        <w:p w:rsidR="00480282" w:rsidRDefault="004D26F0">
          <w:pPr>
            <w:pStyle w:val="7A8889BAC8904D278DF3FD069A2EEA18"/>
          </w:pPr>
          <w:r w:rsidRPr="002A6C26">
            <w:rPr>
              <w:lang w:bidi="fr-FR"/>
            </w:rPr>
            <w:t>COMPÉTENCES</w:t>
          </w:r>
        </w:p>
      </w:docPartBody>
    </w:docPart>
    <w:docPart>
      <w:docPartPr>
        <w:name w:val="04CA2CFEB32E4D48B5462BA3B4689E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E1FCBC-C08E-4A2E-BF41-C96171068F07}"/>
      </w:docPartPr>
      <w:docPartBody>
        <w:p w:rsidR="00480282" w:rsidRDefault="004D26F0">
          <w:pPr>
            <w:pStyle w:val="04CA2CFEB32E4D48B5462BA3B4689ECA"/>
          </w:pPr>
          <w:r w:rsidRPr="002A6C26">
            <w:rPr>
              <w:lang w:bidi="fr-FR"/>
            </w:rPr>
            <w:t>EXPÉRIENCE</w:t>
          </w:r>
        </w:p>
      </w:docPartBody>
    </w:docPart>
    <w:docPart>
      <w:docPartPr>
        <w:name w:val="881182FD273A4837AE295AB814C796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2EF480-7962-44DA-82BE-C283C84F3A89}"/>
      </w:docPartPr>
      <w:docPartBody>
        <w:p w:rsidR="00480282" w:rsidRDefault="004D26F0">
          <w:pPr>
            <w:pStyle w:val="881182FD273A4837AE295AB814C79641"/>
          </w:pPr>
          <w:r w:rsidRPr="005152F2">
            <w:rPr>
              <w:lang w:bidi="fr-FR"/>
            </w:rPr>
            <w:t>Formation</w:t>
          </w:r>
        </w:p>
      </w:docPartBody>
    </w:docPart>
    <w:docPart>
      <w:docPartPr>
        <w:name w:val="16BB79C18D22464085A145C4B66B5F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B377B2-BBB4-477F-81DF-97F95CC99BA1}"/>
      </w:docPartPr>
      <w:docPartBody>
        <w:p w:rsidR="00480282" w:rsidRDefault="004D26F0">
          <w:pPr>
            <w:pStyle w:val="16BB79C18D22464085A145C4B66B5F66"/>
          </w:pPr>
          <w:r w:rsidRPr="002A6C26">
            <w:rPr>
              <w:lang w:bidi="fr-FR"/>
            </w:rPr>
            <w:t>EXPÉRIENCE DE BÉNÉVOLAT</w:t>
          </w:r>
          <w:r w:rsidRPr="005152F2">
            <w:rPr>
              <w:lang w:bidi="fr-FR"/>
            </w:rPr>
            <w:t xml:space="preserve"> ou d’animation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6F0"/>
    <w:rsid w:val="00480282"/>
    <w:rsid w:val="004D26F0"/>
    <w:rsid w:val="00796C80"/>
    <w:rsid w:val="0081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587F687A9140D2B4B28C9175FFDCAD">
    <w:name w:val="FC587F687A9140D2B4B28C9175FFDCAD"/>
  </w:style>
  <w:style w:type="paragraph" w:customStyle="1" w:styleId="22E99189277F49A68433E033A28E7919">
    <w:name w:val="22E99189277F49A68433E033A28E7919"/>
  </w:style>
  <w:style w:type="paragraph" w:customStyle="1" w:styleId="AC0DD82423A7451D9FEC9F84138DC01F">
    <w:name w:val="AC0DD82423A7451D9FEC9F84138DC01F"/>
  </w:style>
  <w:style w:type="paragraph" w:customStyle="1" w:styleId="7A8889BAC8904D278DF3FD069A2EEA18">
    <w:name w:val="7A8889BAC8904D278DF3FD069A2EEA18"/>
  </w:style>
  <w:style w:type="paragraph" w:customStyle="1" w:styleId="04CA2CFEB32E4D48B5462BA3B4689ECA">
    <w:name w:val="04CA2CFEB32E4D48B5462BA3B4689ECA"/>
  </w:style>
  <w:style w:type="paragraph" w:customStyle="1" w:styleId="881182FD273A4837AE295AB814C79641">
    <w:name w:val="881182FD273A4837AE295AB814C79641"/>
  </w:style>
  <w:style w:type="paragraph" w:customStyle="1" w:styleId="E252484719AB4B778DD13BD84C5A3485">
    <w:name w:val="E252484719AB4B778DD13BD84C5A3485"/>
  </w:style>
  <w:style w:type="paragraph" w:customStyle="1" w:styleId="16BB79C18D22464085A145C4B66B5F66">
    <w:name w:val="16BB79C18D22464085A145C4B66B5F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créatif, conçu par MOO</Template>
  <TotalTime>685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 mathieu gueye</dc:creator>
  <cp:keywords/>
  <dc:description/>
  <cp:lastModifiedBy>KORO</cp:lastModifiedBy>
  <cp:revision>8</cp:revision>
  <dcterms:created xsi:type="dcterms:W3CDTF">2021-01-03T00:28:00Z</dcterms:created>
  <dcterms:modified xsi:type="dcterms:W3CDTF">2021-06-05T23:40:00Z</dcterms:modified>
</cp:coreProperties>
</file>